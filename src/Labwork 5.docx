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</w:p>
    <w:p w:rsidR="000059B7" w:rsidRPr="006716FA" w:rsidRDefault="000059B7" w:rsidP="000059B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ІПІ</w:t>
      </w: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pStyle w:val="ImageCaption"/>
        <w:keepLines w:val="0"/>
        <w:ind w:firstLine="0"/>
      </w:pPr>
    </w:p>
    <w:p w:rsidR="000059B7" w:rsidRPr="006716FA" w:rsidRDefault="000059B7" w:rsidP="000059B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  <w:r w:rsidRPr="006716FA">
        <w:t xml:space="preserve">з лабораторної роботи  № </w:t>
      </w:r>
      <w:r w:rsidR="00416C85">
        <w:rPr>
          <w:lang w:val="ru-RU"/>
        </w:rPr>
        <w:t>5</w:t>
      </w:r>
      <w:r w:rsidRPr="006716FA">
        <w:t xml:space="preserve"> з дисципліни </w:t>
      </w:r>
    </w:p>
    <w:p w:rsidR="000059B7" w:rsidRDefault="000059B7" w:rsidP="000059B7">
      <w:pPr>
        <w:ind w:firstLine="0"/>
        <w:jc w:val="center"/>
      </w:pPr>
      <w:r w:rsidRPr="006716FA">
        <w:t>«</w:t>
      </w:r>
      <w:r>
        <w:t>Основи програмування 2.</w:t>
      </w:r>
    </w:p>
    <w:p w:rsidR="000059B7" w:rsidRDefault="000059B7" w:rsidP="000059B7">
      <w:pPr>
        <w:ind w:firstLine="0"/>
        <w:jc w:val="center"/>
      </w:pPr>
      <w:r>
        <w:t xml:space="preserve"> Модульне програмування</w:t>
      </w:r>
      <w:r w:rsidRPr="006716FA">
        <w:t>»</w:t>
      </w:r>
    </w:p>
    <w:p w:rsidR="000059B7" w:rsidRPr="0070400B" w:rsidRDefault="000059B7" w:rsidP="000059B7">
      <w:pPr>
        <w:ind w:firstLine="0"/>
        <w:jc w:val="center"/>
        <w:rPr>
          <w:u w:val="single"/>
        </w:rPr>
      </w:pPr>
      <w:r w:rsidRPr="00057599">
        <w:rPr>
          <w:lang w:val="ru-RU"/>
        </w:rPr>
        <w:t xml:space="preserve">Варіант </w:t>
      </w:r>
      <w:r>
        <w:rPr>
          <w:u w:val="single"/>
        </w:rPr>
        <w:t xml:space="preserve">25 </w:t>
      </w: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F91527" wp14:editId="30AD4BD1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09575"/>
                          <a:chOff x="2061" y="11379"/>
                          <a:chExt cx="8205" cy="645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FC3" w:rsidRDefault="00432FC3" w:rsidP="000059B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581" y="11379"/>
                            <a:ext cx="5685" cy="645"/>
                            <a:chOff x="4581" y="11379"/>
                            <a:chExt cx="5685" cy="645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11742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2FC3" w:rsidRDefault="00432FC3" w:rsidP="000059B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11379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2FC3" w:rsidRPr="00E67154" w:rsidRDefault="00432FC3" w:rsidP="000059B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  <w:t>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4521" y="11689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91527" id="Group 51" o:spid="_x0000_s1026" style="position:absolute;left:0;text-align:left;margin-left:18.35pt;margin-top:8pt;width:410.25pt;height:32.25pt;z-index:251660288" coordorigin="2061,11379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432FC3" w:rsidRDefault="00432FC3" w:rsidP="000059B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581;top:11379;width:5685;height:645" coordorigin="4581,11379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4701;top:11742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432FC3" w:rsidRDefault="00432FC3" w:rsidP="000059B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581;top:11379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32FC3" w:rsidRPr="00E67154" w:rsidRDefault="00432FC3" w:rsidP="000059B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  <w:t>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4521,11689" to="10056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251D1" wp14:editId="22497DF1">
                <wp:simplePos x="0" y="0"/>
                <wp:positionH relativeFrom="column">
                  <wp:posOffset>233045</wp:posOffset>
                </wp:positionH>
                <wp:positionV relativeFrom="paragraph">
                  <wp:posOffset>305435</wp:posOffset>
                </wp:positionV>
                <wp:extent cx="5057775" cy="400050"/>
                <wp:effectExtent l="0" t="0" r="2857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775" cy="400050"/>
                          <a:chOff x="2061" y="11394"/>
                          <a:chExt cx="7965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FC3" w:rsidRPr="006716FA" w:rsidRDefault="00432FC3" w:rsidP="000059B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432FC3" w:rsidRDefault="00432FC3" w:rsidP="000059B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4551" y="11394"/>
                            <a:ext cx="5070" cy="630"/>
                            <a:chOff x="4551" y="11394"/>
                            <a:chExt cx="5070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2FC3" w:rsidRDefault="00432FC3" w:rsidP="000059B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1" y="11394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2FC3" w:rsidRPr="00171A57" w:rsidRDefault="00432FC3" w:rsidP="000059B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171A57">
                                  <w:rPr>
                                    <w:i/>
                                  </w:rPr>
                                  <w:t>Вєчерковська Анастасія Сергіївна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 flipV="1">
                            <a:off x="4431" y="11689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51D1" id="Group 37" o:spid="_x0000_s1032" style="position:absolute;left:0;text-align:left;margin-left:18.35pt;margin-top:24.05pt;width:398.25pt;height:31.5pt;z-index:251659264" coordorigin="2061,11394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">
                <v:shape id="Text Box 30" o:spid="_x0000_s1033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432FC3" w:rsidRPr="006716FA" w:rsidRDefault="00432FC3" w:rsidP="000059B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432FC3" w:rsidRDefault="00432FC3" w:rsidP="000059B7"/>
                    </w:txbxContent>
                  </v:textbox>
                </v:shape>
                <v:group id="Group 36" o:spid="_x0000_s1034" style="position:absolute;left:4551;top:11394;width:5070;height:630" coordorigin="4551,11394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5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432FC3" w:rsidRDefault="00432FC3" w:rsidP="000059B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6" type="#_x0000_t202" style="position:absolute;left:4551;top:11394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32FC3" w:rsidRPr="00171A57" w:rsidRDefault="00432FC3" w:rsidP="000059B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171A57">
                            <w:rPr>
                              <w:i/>
                            </w:rPr>
                            <w:t>Вєчерковська Анастасія Сергіївна</w:t>
                          </w:r>
                        </w:p>
                      </w:txbxContent>
                    </v:textbox>
                  </v:shape>
                </v:group>
                <v:line id="Line 34" o:spid="_x0000_s1037" style="position:absolute;flip:y;visibility:visible;mso-wrap-style:square" from="4431,11689" to="10026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</v:group>
            </w:pict>
          </mc:Fallback>
        </mc:AlternateContent>
      </w:r>
    </w:p>
    <w:p w:rsidR="000059B7" w:rsidRPr="006716FA" w:rsidRDefault="000059B7" w:rsidP="000059B7">
      <w:pPr>
        <w:jc w:val="right"/>
        <w:rPr>
          <w:u w:val="single"/>
        </w:rPr>
      </w:pPr>
    </w:p>
    <w:p w:rsidR="000059B7" w:rsidRPr="006716FA" w:rsidRDefault="000059B7" w:rsidP="000059B7">
      <w:pPr>
        <w:jc w:val="center"/>
        <w:rPr>
          <w:u w:val="single"/>
        </w:rPr>
      </w:pPr>
    </w:p>
    <w:p w:rsidR="000059B7" w:rsidRPr="006716FA" w:rsidRDefault="000059B7" w:rsidP="000059B7">
      <w:pPr>
        <w:ind w:firstLine="0"/>
        <w:jc w:val="center"/>
      </w:pPr>
    </w:p>
    <w:p w:rsidR="000059B7" w:rsidRPr="006716FA" w:rsidRDefault="000059B7" w:rsidP="000059B7">
      <w:pPr>
        <w:ind w:firstLine="0"/>
        <w:jc w:val="center"/>
      </w:pPr>
    </w:p>
    <w:p w:rsidR="000059B7" w:rsidRDefault="000059B7" w:rsidP="000059B7">
      <w:pPr>
        <w:jc w:val="center"/>
      </w:pPr>
    </w:p>
    <w:p w:rsidR="000059B7" w:rsidRPr="006716FA" w:rsidRDefault="000059B7" w:rsidP="000059B7">
      <w:pPr>
        <w:ind w:firstLine="0"/>
      </w:pPr>
    </w:p>
    <w:p w:rsidR="00C5583A" w:rsidRPr="00432FC3" w:rsidRDefault="000059B7" w:rsidP="000059B7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 w:rsidRPr="00432FC3">
        <w:rPr>
          <w:szCs w:val="28"/>
        </w:rPr>
        <w:t>2</w:t>
      </w:r>
    </w:p>
    <w:p w:rsidR="008E3D44" w:rsidRPr="008E3D44" w:rsidRDefault="008E3D44" w:rsidP="008E3D4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УСПАДКУВАННЯ ТА ПОЛІМОРФІЗМ</w:t>
      </w:r>
    </w:p>
    <w:p w:rsidR="005506EE" w:rsidRPr="005506EE" w:rsidRDefault="005506EE" w:rsidP="008E3D44">
      <w:pPr>
        <w:ind w:firstLine="708"/>
        <w:rPr>
          <w:szCs w:val="28"/>
        </w:rPr>
      </w:pPr>
      <w:r>
        <w:rPr>
          <w:i/>
          <w:szCs w:val="28"/>
        </w:rPr>
        <w:t>Мета роботи</w:t>
      </w:r>
      <w:r>
        <w:rPr>
          <w:szCs w:val="28"/>
        </w:rPr>
        <w:t xml:space="preserve"> – вивчити механізми створення і використання класів та об’єктів.</w:t>
      </w:r>
    </w:p>
    <w:p w:rsidR="00416C85" w:rsidRDefault="00416C85" w:rsidP="000059B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Варіант 25</w:t>
      </w:r>
    </w:p>
    <w:p w:rsidR="00416C85" w:rsidRDefault="00416C85" w:rsidP="000059B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Завдання</w:t>
      </w:r>
    </w:p>
    <w:p w:rsidR="00416C85" w:rsidRDefault="00416C85" w:rsidP="00416C85">
      <w:pPr>
        <w:ind w:firstLine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Створити клас «Подія», який містить дату і час певної події, а також методи обчислення часу, що залишився до початку події. На основі цього класу створити класи-нащадки «День народження», який містить ПІБ іменинника, його вік, місце проведення свята, та «Зустріч», який містить ПІБ людини, з якою призначена зустріч, і місце зустрічі. Створити розклад активностей особи на конкретну дату, який включає </w:t>
      </w:r>
      <w:r>
        <w:rPr>
          <w:szCs w:val="28"/>
          <w:lang w:val="en-US"/>
        </w:rPr>
        <w:t>n</w:t>
      </w:r>
      <w:r w:rsidRPr="00416C85">
        <w:rPr>
          <w:szCs w:val="28"/>
          <w:lang w:val="ru-RU"/>
        </w:rPr>
        <w:t xml:space="preserve"> </w:t>
      </w:r>
      <w:r>
        <w:rPr>
          <w:szCs w:val="28"/>
        </w:rPr>
        <w:t>зустрічей і одне святкування дня народження. Визначити останню заплановану зустріч в цей день і інтервал часу від її закінчення до початку святкування дня народження.</w:t>
      </w:r>
    </w:p>
    <w:p w:rsidR="00416C85" w:rsidRDefault="00416C85" w:rsidP="00416C85">
      <w:pPr>
        <w:ind w:firstLine="0"/>
        <w:rPr>
          <w:szCs w:val="28"/>
        </w:rPr>
      </w:pPr>
    </w:p>
    <w:p w:rsidR="00416C85" w:rsidRDefault="00416C85" w:rsidP="00416C8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Код програми</w:t>
      </w:r>
    </w:p>
    <w:p w:rsidR="00416C85" w:rsidRDefault="00416C85" w:rsidP="00416C85">
      <w:pPr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С</w:t>
      </w:r>
      <w:r>
        <w:rPr>
          <w:b/>
          <w:szCs w:val="28"/>
          <w:lang w:val="en-US"/>
        </w:rPr>
        <w:t>#</w:t>
      </w:r>
    </w:p>
    <w:p w:rsidR="00416C85" w:rsidRDefault="00416C85" w:rsidP="00416C85">
      <w:pPr>
        <w:ind w:firstLine="0"/>
        <w:jc w:val="center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2092488A" wp14:editId="6135563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85" w:rsidRDefault="00416C85" w:rsidP="00416C85">
      <w:pPr>
        <w:ind w:firstLine="0"/>
        <w:jc w:val="center"/>
        <w:rPr>
          <w:b/>
          <w:szCs w:val="28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Capturer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DateTimeCapturer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time: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TimeOnly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Parse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DateOnly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CaptureDate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DateOnly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DateOnly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date: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DateOnly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Parse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valueIsValid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16C85" w:rsidRDefault="00416C85" w:rsidP="00416C85">
      <w:pPr>
        <w:ind w:firstLine="0"/>
        <w:jc w:val="center"/>
        <w:rPr>
          <w:b/>
          <w:szCs w:val="28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Capturer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_meetingsCount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416C85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16C85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416C85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416C85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416C85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_meetingsCount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set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ValidateMeetingsCount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_meetingsCount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EventCapturer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EventCapturer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CaptureEvents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do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--;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AddActivity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16C85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AddActivity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++;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}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416C85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GetActivitiesList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CaptureMaxMeetingsCount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maximal count of meetings per day: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Parse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"The entered value isn't a number"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"You are forming a meeting:"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identificate the person to meet:"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PersonCapturer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DateTimeCapturer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ToTimeSpan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PrintDashLine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"You are forming a birthday:"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identificate the celebrant:"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PersonCapturer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DateTimeCapturer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CaptureTime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ToTimeSpan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PrintDashLine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default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place: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CelebrationPlace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16C85" w:rsidRDefault="00416C85" w:rsidP="00416C85">
      <w:pPr>
        <w:ind w:firstLine="0"/>
        <w:jc w:val="center"/>
        <w:rPr>
          <w:b/>
          <w:szCs w:val="28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Capturer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PersonCapturer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default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celebrant's age: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CelebrantsAge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int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Parse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FormatException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"The entered value isn't a number"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bool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try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first name: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FirstName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second name: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SecondName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CE9178"/>
          <w:sz w:val="21"/>
          <w:szCs w:val="21"/>
          <w:lang w:eastAsia="uk-UA"/>
        </w:rPr>
        <w:t>"Please, enter the patronymic: "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ReadLine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CaptureAge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PersonToMeet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catch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16C85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Message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exceptionIsThrown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16C85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16C85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16C85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16C85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16C85" w:rsidRPr="00416C85" w:rsidRDefault="00416C85" w:rsidP="00416C85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16C85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16C85" w:rsidRDefault="00416C85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Program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[]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args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"Please, enter the concrete date when you are free from chores: 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concreteDate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CaptureDate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eventCapturer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eventCapturer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eventCapturer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CaptureMaxMeetingsCount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eventCapturer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CaptureEvents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AssignDateToEvents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concreteDate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PrintEvents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last meeting of the day:"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lastMeeting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GetLatestMeeting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lastMeeting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GetBirthdayFromList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"Period of time between last meeting and birthday: 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GetTimeBetweenEvents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lastMeeting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GetBirthdayFromList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FirstOrDefault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as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PrintDashLine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'-'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60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PrintEvents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PrintDashLine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captured activities are:"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GetActivitiesList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GetType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().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WriteLine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GetType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().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PrintDashLine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System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Text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RegularExpressions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Validator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age of birthday celebrant musn't be less than 1"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count of meetings per day can't be less than 0"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maxMeetingsCount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126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maxMeetingsCount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meetingsCount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count of meetings per day can't be "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    +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"more than 126 (at least 10 minutes per meeting and 3 hours for birthday)"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Regex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IsMatch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@"^[\p{L}\p{M}' \.\-]+$"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name is invalid"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Empty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name of place shouldn't be empty"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ValidateMeetingTime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lastAvailableMeetingTime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50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FromDateTime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) 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lastAvailableMeetingTime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time of event shouldn't be bigger than last available (20:50)"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ValidateBirthdayTime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mandatoryForBirthdayStart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21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FromDateTime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) 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mandatoryForBirthdayStart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                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mandatory for birthday "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+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$"celebrating is at 21 o'clock. Curret time is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birthdayDateTime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ValidateEventTime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occasion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TimeSpan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minMeetingDuration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TimeSpan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GetActivitiesList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Any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TimeSpan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timeBetweenEvents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GetTimeBetweenEvents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occasion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timeBetweenEvents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minMeetingDuration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}))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throw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ArgumentOutOfRangeException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nameof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occasion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"The time between events should be at least 10 minutes"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s_activities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&gt;();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AddActivity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ValidateEventTime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s_activities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Add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&gt;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GetActivitiesList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s_activities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GetLatestMeeting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s_activities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MaxBy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as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AssignDateToEvents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foreach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ActivityScheduler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GetActivitiesList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FromDateTime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TimeOnly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FromDateTime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_celebrationPlace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CelebrationPlace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_celebrationPlace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_celebrationPlace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_celebrantsAge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CelebrantsAge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_celebrantsAge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_celebrantsAge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celebrationPlace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celebrantsAge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 :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base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CelebrationPlace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celebrationPlace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CelebrantsAge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celebrantsAge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base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()}, Celebrant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}, CelebrationPlace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CelebrationPlace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},"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 Celebrant's age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CelebrantsAge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abstract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ValidateBirthdayTime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ValidateMeetingTime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/// 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cref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=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"ArgumentOutOfRangeException"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exception</w:t>
      </w:r>
      <w:r w:rsidRPr="005506EE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Year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Month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Day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Hour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Minute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Second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TimeSpan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GetTimeBetweenEvents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leftSideEvent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rightSideEvent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TimeSpan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leftSideEvent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Subtract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rightSideEvent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Minutes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||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Hours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5506EE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Negate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$"Date and Time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()}"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C586C0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Event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PersonToMeet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}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new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) :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base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dateAndTime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PersonToMeet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Meeting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$"{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base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()}, Person to meet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PersonToMeet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}, Place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using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MainFlow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569CD6"/>
          <w:sz w:val="21"/>
          <w:szCs w:val="21"/>
          <w:lang w:eastAsia="uk-UA"/>
        </w:rPr>
        <w:t>namespace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Labwork_5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_firstName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FirstName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_firstName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_firstName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_secondName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SecondName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_secondName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{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_secondName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private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_patronymic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Patronymic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get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=&gt;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_patronymic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set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{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ValidateName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_patronymic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value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/// &lt;exception cref="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ArgumentException</w:t>
      </w:r>
      <w:r w:rsidRPr="005506EE">
        <w:rPr>
          <w:rFonts w:ascii="Consolas" w:hAnsi="Consolas"/>
          <w:color w:val="6A9955"/>
          <w:sz w:val="21"/>
          <w:szCs w:val="21"/>
          <w:lang w:eastAsia="uk-UA"/>
        </w:rPr>
        <w:t>"&gt;&lt;/exception&gt;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firstName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secondName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FirstName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firstName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SecondName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secondName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public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override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569CD6"/>
          <w:sz w:val="21"/>
          <w:szCs w:val="21"/>
          <w:lang w:eastAsia="uk-UA"/>
        </w:rPr>
        <w:t>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DCDCAA"/>
          <w:sz w:val="21"/>
          <w:szCs w:val="21"/>
          <w:lang w:eastAsia="uk-UA"/>
        </w:rPr>
        <w:t>ToString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{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506EE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$"First Name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FirstName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}, Second Name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SecondName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}, Patronymic - {</w:t>
      </w:r>
      <w:r w:rsidRPr="005506EE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5506EE">
        <w:rPr>
          <w:rFonts w:ascii="Consolas" w:hAnsi="Consolas"/>
          <w:color w:val="CE9178"/>
          <w:sz w:val="21"/>
          <w:szCs w:val="21"/>
          <w:lang w:eastAsia="uk-UA"/>
        </w:rPr>
        <w:t>}"</w:t>
      </w:r>
      <w:r w:rsidRPr="005506EE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5506EE" w:rsidRPr="005506EE" w:rsidRDefault="005506EE" w:rsidP="005506E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5506EE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5506EE" w:rsidRDefault="005506EE" w:rsidP="00416C85">
      <w:pPr>
        <w:ind w:firstLine="0"/>
        <w:jc w:val="center"/>
        <w:rPr>
          <w:b/>
          <w:szCs w:val="28"/>
        </w:rPr>
      </w:pPr>
    </w:p>
    <w:p w:rsidR="00432FC3" w:rsidRPr="0027464A" w:rsidRDefault="00432FC3" w:rsidP="00416C85">
      <w:pPr>
        <w:ind w:firstLine="0"/>
        <w:jc w:val="center"/>
        <w:rPr>
          <w:b/>
          <w:szCs w:val="28"/>
          <w:lang w:val="en-US"/>
        </w:rPr>
      </w:pPr>
      <w:bookmarkStart w:id="0" w:name="_GoBack"/>
      <w:bookmarkEnd w:id="0"/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B36FFC" w:rsidRPr="008E3D44" w:rsidRDefault="00396217" w:rsidP="00416C85">
      <w:pPr>
        <w:ind w:firstLine="0"/>
        <w:jc w:val="center"/>
        <w:rPr>
          <w:b/>
          <w:szCs w:val="28"/>
        </w:rPr>
      </w:pPr>
      <w:r>
        <w:rPr>
          <w:b/>
          <w:szCs w:val="28"/>
          <w:lang w:val="en-US"/>
        </w:rPr>
        <w:t>Python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fromisoformat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time: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iso_date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date: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fromisoformat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iso_date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TypeError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value_is_valid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</w:p>
    <w:p w:rsidR="00396217" w:rsidRDefault="00396217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activity_scheduler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datetime_capturer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person_capturer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__meetings_count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    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add_activity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add_activity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get_activities_list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capture_max_meetings_count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maximal count of meetings per day: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TypeError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max_meetings_count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""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meeting place: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celebration place: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    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"You are forming a meeting:"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identificate the person to meet:"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combine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print_dash_line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"You are forming a birthday:"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identificate the celebrant:"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combine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print_dash_line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person_model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celebrant's age: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TypeError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entered value isn't a number"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False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first name: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second name: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input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patronymic: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__capture_age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ve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exception_is_thrown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True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__activities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[]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add_activity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.validate_event_time(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__activities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get_activities_list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__activities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get_latest_meeting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filter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lambda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__activities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max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map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lambda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.Meeting(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).get_date_time(),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.Meeting(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).get_date_time() ==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assign_date_to_events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get_activities_list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combine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combine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person_model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__date_time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validate_birthday_time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validate_meeting_time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__str__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super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__place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__person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person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__str__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super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__str__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 +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 +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get_person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super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__age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__celebration_place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__celebration_place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celebration_place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__celebrant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__celebrant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celebrant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__str__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super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__str__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 +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.__place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activity_scheduler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parse_duration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duration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abs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duration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duration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print_dash_line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'-'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70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get_birthday_from_list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next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get_time_between_events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 -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//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3600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//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60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%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60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abs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total_seconds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result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validate_event_time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min_meeting_duration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minutes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activity_from_list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get_activities_list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time_between_events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abs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timedelta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get_time_between_events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activity_from_list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total_seconds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time_between_events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min_meeting_duration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time between events should be at least 10 minutes"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event_capturer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datetime_capturer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person_model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activity_scheduler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</w:p>
    <w:p w:rsidR="00432FC3" w:rsidRPr="00432FC3" w:rsidRDefault="00432FC3" w:rsidP="00432FC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"Please, enter the concrete date when you are free from chores: 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9CDCFE"/>
          <w:sz w:val="21"/>
          <w:szCs w:val="21"/>
          <w:lang w:eastAsia="uk-UA"/>
        </w:rPr>
        <w:t>concrete_date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9CDCFE"/>
          <w:sz w:val="21"/>
          <w:szCs w:val="21"/>
          <w:lang w:eastAsia="uk-UA"/>
        </w:rPr>
        <w:t>event_capturer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capture_max_meetings_count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()))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print_dash_line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9CDCFE"/>
          <w:sz w:val="21"/>
          <w:szCs w:val="21"/>
          <w:lang w:eastAsia="uk-UA"/>
        </w:rPr>
        <w:t>activities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event_capturer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capture_events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assign_date_to_events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concrete_date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print_events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last meeting of the day:"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9CDCFE"/>
          <w:sz w:val="21"/>
          <w:szCs w:val="21"/>
          <w:lang w:eastAsia="uk-UA"/>
        </w:rPr>
        <w:t>last_meeting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ActivityScheduler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get_latest_meeting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last_meeting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print_dash_line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functions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get_birthday_from_list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"Period of time between last meeting and birthday: "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+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Event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.get_time_between_events(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last_meeting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PersonModel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' '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__first_name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first_name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__second_name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second_name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__patronymic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set_patronymic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__patronymic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patronymic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__str__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-&gt;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 xml:space="preserve">"First name -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get_first_name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 xml:space="preserve">, Second name -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get_second_name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 xml:space="preserve">, Patronymic -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get_patronymic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()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:rsidR="00432FC3" w:rsidRDefault="00432FC3" w:rsidP="00416C85">
      <w:pPr>
        <w:ind w:firstLine="0"/>
        <w:jc w:val="center"/>
        <w:rPr>
          <w:b/>
          <w:szCs w:val="28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Validator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"Name musn't be empty"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age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entered age musn't be less than 1"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count of meetings per day can't be less than 0"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126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max_meetings_count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count of meetings per day can't be "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"more than 126 (at least 10 minutes per meeting and 3 hours for birthday)"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) == 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name of place shouldn't be empty"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validate_meeting_time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last_available_meeting_time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50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meeting_date_time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 &gt;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last_available_meeting_time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time of event shouldn't be bigger than last available (20:50)"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staticmethod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validate_birthday_time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mandatory_for_birthday_start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21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32FC3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datetime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birthday_date_time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).</w:t>
      </w:r>
      <w:r w:rsidRPr="00432FC3">
        <w:rPr>
          <w:rFonts w:ascii="Consolas" w:hAnsi="Consolas"/>
          <w:color w:val="DCDCAA"/>
          <w:sz w:val="21"/>
          <w:szCs w:val="21"/>
          <w:lang w:eastAsia="uk-UA"/>
        </w:rPr>
        <w:t>time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() &gt; 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mandatory_for_birthday_start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32FC3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32FC3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"The mandatory for birthday celebrating is at 21 o'clock."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+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 xml:space="preserve">" Current time is 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432FC3">
        <w:rPr>
          <w:rFonts w:ascii="Consolas" w:hAnsi="Consolas"/>
          <w:color w:val="9CDCFE"/>
          <w:sz w:val="21"/>
          <w:szCs w:val="21"/>
          <w:lang w:eastAsia="uk-UA"/>
        </w:rPr>
        <w:t>birthday_date_time</w:t>
      </w:r>
      <w:r w:rsidRPr="00432FC3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432FC3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32FC3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32FC3" w:rsidRPr="00432FC3" w:rsidRDefault="00432FC3" w:rsidP="00432FC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32FC3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B36FFC" w:rsidRDefault="00B36FFC" w:rsidP="00416C85">
      <w:pPr>
        <w:ind w:firstLine="0"/>
        <w:jc w:val="center"/>
        <w:rPr>
          <w:b/>
          <w:szCs w:val="28"/>
        </w:rPr>
      </w:pPr>
    </w:p>
    <w:p w:rsidR="005506EE" w:rsidRDefault="005506EE" w:rsidP="00416C8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Висновок</w:t>
      </w:r>
    </w:p>
    <w:p w:rsidR="005506EE" w:rsidRPr="005506EE" w:rsidRDefault="005506EE" w:rsidP="005506EE">
      <w:pPr>
        <w:ind w:firstLine="0"/>
        <w:rPr>
          <w:szCs w:val="28"/>
        </w:rPr>
      </w:pPr>
      <w:r>
        <w:rPr>
          <w:szCs w:val="28"/>
        </w:rPr>
        <w:tab/>
        <w:t>На цій лабораторній роботі я засвоїв матеріал про поліморфізм та наслідування об’єктів класів. Мені довелося створити декількох нащадків базового абстрактного класу, та використовувати властивість про те, що вони «є» їх предком.</w:t>
      </w:r>
    </w:p>
    <w:sectPr w:rsidR="005506EE" w:rsidRPr="0055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E2"/>
    <w:rsid w:val="000059B7"/>
    <w:rsid w:val="0027464A"/>
    <w:rsid w:val="00396217"/>
    <w:rsid w:val="00416C85"/>
    <w:rsid w:val="00432FC3"/>
    <w:rsid w:val="005506EE"/>
    <w:rsid w:val="00593DE2"/>
    <w:rsid w:val="00694C42"/>
    <w:rsid w:val="008E3D44"/>
    <w:rsid w:val="00B36FFC"/>
    <w:rsid w:val="00C5583A"/>
    <w:rsid w:val="00DD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2F74"/>
  <w15:chartTrackingRefBased/>
  <w15:docId w15:val="{52E68D55-852F-4816-B505-DC2BE3A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B7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0059B7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0059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ОП.dotx</Template>
  <TotalTime>64</TotalTime>
  <Pages>27</Pages>
  <Words>23479</Words>
  <Characters>13384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2022-05-23T21:03:00Z</dcterms:created>
  <dcterms:modified xsi:type="dcterms:W3CDTF">2022-05-27T13:01:00Z</dcterms:modified>
</cp:coreProperties>
</file>