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B7" w:rsidRPr="006716FA" w:rsidRDefault="000059B7" w:rsidP="000059B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:rsidR="000059B7" w:rsidRPr="006716FA" w:rsidRDefault="000059B7" w:rsidP="000059B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:rsidR="000059B7" w:rsidRPr="006716FA" w:rsidRDefault="000059B7" w:rsidP="000059B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0059B7" w:rsidRPr="006716FA" w:rsidRDefault="000059B7" w:rsidP="000059B7">
      <w:pPr>
        <w:ind w:firstLine="0"/>
        <w:jc w:val="center"/>
        <w:rPr>
          <w:b/>
          <w:szCs w:val="28"/>
        </w:rPr>
      </w:pPr>
    </w:p>
    <w:p w:rsidR="000059B7" w:rsidRPr="006716FA" w:rsidRDefault="000059B7" w:rsidP="000059B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ІПІ</w:t>
      </w:r>
    </w:p>
    <w:p w:rsidR="000059B7" w:rsidRPr="006716FA" w:rsidRDefault="000059B7" w:rsidP="000059B7">
      <w:pPr>
        <w:ind w:firstLine="0"/>
        <w:jc w:val="center"/>
      </w:pPr>
    </w:p>
    <w:p w:rsidR="000059B7" w:rsidRPr="006716FA" w:rsidRDefault="000059B7" w:rsidP="000059B7">
      <w:pPr>
        <w:ind w:firstLine="0"/>
        <w:jc w:val="center"/>
      </w:pPr>
    </w:p>
    <w:p w:rsidR="000059B7" w:rsidRPr="006716FA" w:rsidRDefault="000059B7" w:rsidP="000059B7">
      <w:pPr>
        <w:ind w:firstLine="0"/>
        <w:jc w:val="center"/>
      </w:pPr>
    </w:p>
    <w:p w:rsidR="000059B7" w:rsidRPr="006716FA" w:rsidRDefault="000059B7" w:rsidP="000059B7">
      <w:pPr>
        <w:pStyle w:val="ImageCaption"/>
        <w:keepLines w:val="0"/>
        <w:ind w:firstLine="0"/>
      </w:pPr>
    </w:p>
    <w:p w:rsidR="000059B7" w:rsidRPr="006716FA" w:rsidRDefault="000059B7" w:rsidP="000059B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0059B7" w:rsidRPr="006716FA" w:rsidRDefault="000059B7" w:rsidP="000059B7">
      <w:pPr>
        <w:ind w:firstLine="0"/>
        <w:jc w:val="center"/>
      </w:pPr>
    </w:p>
    <w:p w:rsidR="000059B7" w:rsidRPr="006716FA" w:rsidRDefault="000059B7" w:rsidP="000059B7">
      <w:pPr>
        <w:ind w:firstLine="0"/>
        <w:jc w:val="center"/>
      </w:pPr>
      <w:r w:rsidRPr="006716FA">
        <w:t xml:space="preserve">з лабораторної роботи  № </w:t>
      </w:r>
      <w:r w:rsidR="00D05847">
        <w:rPr>
          <w:lang w:val="ru-RU"/>
        </w:rPr>
        <w:t>6</w:t>
      </w:r>
      <w:r w:rsidRPr="006716FA">
        <w:t xml:space="preserve"> з дисципліни </w:t>
      </w:r>
    </w:p>
    <w:p w:rsidR="000059B7" w:rsidRDefault="000059B7" w:rsidP="000059B7">
      <w:pPr>
        <w:ind w:firstLine="0"/>
        <w:jc w:val="center"/>
      </w:pPr>
      <w:r w:rsidRPr="006716FA">
        <w:t>«</w:t>
      </w:r>
      <w:r>
        <w:t>Основи програмування 2.</w:t>
      </w:r>
    </w:p>
    <w:p w:rsidR="000059B7" w:rsidRDefault="000059B7" w:rsidP="000059B7">
      <w:pPr>
        <w:ind w:firstLine="0"/>
        <w:jc w:val="center"/>
      </w:pPr>
      <w:r>
        <w:t xml:space="preserve"> Модульне програмування</w:t>
      </w:r>
      <w:r w:rsidRPr="006716FA">
        <w:t>»</w:t>
      </w:r>
    </w:p>
    <w:p w:rsidR="000059B7" w:rsidRPr="0070400B" w:rsidRDefault="000059B7" w:rsidP="000059B7">
      <w:pPr>
        <w:ind w:firstLine="0"/>
        <w:jc w:val="center"/>
        <w:rPr>
          <w:u w:val="single"/>
        </w:rPr>
      </w:pPr>
      <w:r w:rsidRPr="00057599">
        <w:rPr>
          <w:lang w:val="ru-RU"/>
        </w:rPr>
        <w:t xml:space="preserve">Варіант </w:t>
      </w:r>
      <w:r>
        <w:rPr>
          <w:u w:val="single"/>
        </w:rPr>
        <w:t xml:space="preserve">25 </w:t>
      </w:r>
    </w:p>
    <w:p w:rsidR="000059B7" w:rsidRPr="006716FA" w:rsidRDefault="000059B7" w:rsidP="000059B7">
      <w:pPr>
        <w:ind w:firstLine="0"/>
        <w:jc w:val="center"/>
      </w:pPr>
    </w:p>
    <w:p w:rsidR="000059B7" w:rsidRPr="006716FA" w:rsidRDefault="000059B7" w:rsidP="000059B7">
      <w:pPr>
        <w:ind w:firstLine="0"/>
        <w:rPr>
          <w:u w:val="single"/>
        </w:rPr>
      </w:pPr>
    </w:p>
    <w:p w:rsidR="000059B7" w:rsidRPr="006716FA" w:rsidRDefault="000059B7" w:rsidP="000059B7">
      <w:pPr>
        <w:jc w:val="right"/>
        <w:rPr>
          <w:u w:val="single"/>
        </w:rPr>
      </w:pPr>
    </w:p>
    <w:p w:rsidR="000059B7" w:rsidRPr="006716FA" w:rsidRDefault="000059B7" w:rsidP="000059B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F91527" wp14:editId="30AD4BD1">
                <wp:simplePos x="0" y="0"/>
                <wp:positionH relativeFrom="column">
                  <wp:posOffset>233045</wp:posOffset>
                </wp:positionH>
                <wp:positionV relativeFrom="paragraph">
                  <wp:posOffset>101600</wp:posOffset>
                </wp:positionV>
                <wp:extent cx="5210175" cy="409575"/>
                <wp:effectExtent l="0" t="0" r="9525" b="952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09575"/>
                          <a:chOff x="2061" y="11379"/>
                          <a:chExt cx="8205" cy="645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4175" w:rsidRDefault="00D74175" w:rsidP="000059B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581" y="11379"/>
                            <a:ext cx="5685" cy="645"/>
                            <a:chOff x="4581" y="11379"/>
                            <a:chExt cx="5685" cy="645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11742"/>
                              <a:ext cx="4219" cy="2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4175" w:rsidRDefault="00D74175" w:rsidP="000059B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1" y="11379"/>
                              <a:ext cx="5685" cy="3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4175" w:rsidRPr="00E67154" w:rsidRDefault="00D74175" w:rsidP="000059B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  ІП-15 Плугатирьов Дмитро Валерійович</w:t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ійович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4521" y="11689"/>
                            <a:ext cx="55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91527" id="Group 51" o:spid="_x0000_s1026" style="position:absolute;left:0;text-align:left;margin-left:18.35pt;margin-top:8pt;width:410.25pt;height:32.25pt;z-index:251660288" coordorigin="2061,11379" coordsize="8205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D74175" w:rsidRDefault="00D74175" w:rsidP="000059B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4581;top:11379;width:5685;height:645" coordorigin="4581,11379" coordsize="568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4701;top:11742;width:421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D74175" w:rsidRDefault="00D74175" w:rsidP="000059B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581;top:11379;width:5685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D74175" w:rsidRPr="00E67154" w:rsidRDefault="00D74175" w:rsidP="000059B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ІП-15 Плугатирьов Дмитро Валерійович</w:t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</w:rPr>
                            <w:t>ійович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4521,11689" to="10056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</w:p>
    <w:p w:rsidR="000059B7" w:rsidRPr="006716FA" w:rsidRDefault="000059B7" w:rsidP="000059B7">
      <w:pPr>
        <w:jc w:val="right"/>
        <w:rPr>
          <w:u w:val="single"/>
        </w:rPr>
      </w:pPr>
    </w:p>
    <w:p w:rsidR="000059B7" w:rsidRPr="006716FA" w:rsidRDefault="000059B7" w:rsidP="000059B7">
      <w:pPr>
        <w:jc w:val="right"/>
        <w:rPr>
          <w:u w:val="single"/>
        </w:rPr>
      </w:pPr>
    </w:p>
    <w:p w:rsidR="000059B7" w:rsidRPr="006716FA" w:rsidRDefault="000059B7" w:rsidP="000059B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4251D1" wp14:editId="22497DF1">
                <wp:simplePos x="0" y="0"/>
                <wp:positionH relativeFrom="column">
                  <wp:posOffset>233045</wp:posOffset>
                </wp:positionH>
                <wp:positionV relativeFrom="paragraph">
                  <wp:posOffset>305435</wp:posOffset>
                </wp:positionV>
                <wp:extent cx="5057775" cy="400050"/>
                <wp:effectExtent l="0" t="0" r="2857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7775" cy="400050"/>
                          <a:chOff x="2061" y="11394"/>
                          <a:chExt cx="7965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4175" w:rsidRPr="006716FA" w:rsidRDefault="00D74175" w:rsidP="000059B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D74175" w:rsidRDefault="00D74175" w:rsidP="000059B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4551" y="11394"/>
                            <a:ext cx="5070" cy="630"/>
                            <a:chOff x="4551" y="11394"/>
                            <a:chExt cx="5070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4175" w:rsidRDefault="00D74175" w:rsidP="000059B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1" y="11394"/>
                              <a:ext cx="5070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4175" w:rsidRPr="00171A57" w:rsidRDefault="00D74175" w:rsidP="000059B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 w:rsidRPr="00171A57">
                                  <w:rPr>
                                    <w:i/>
                                  </w:rPr>
                                  <w:t>Вєчерковська</w:t>
                                </w:r>
                                <w:proofErr w:type="spellEnd"/>
                                <w:r w:rsidRPr="00171A57">
                                  <w:rPr>
                                    <w:i/>
                                  </w:rPr>
                                  <w:t xml:space="preserve"> Анастасія Сергіївна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 flipV="1">
                            <a:off x="4431" y="11689"/>
                            <a:ext cx="5595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251D1" id="Group 37" o:spid="_x0000_s1032" style="position:absolute;left:0;text-align:left;margin-left:18.35pt;margin-top:24.05pt;width:398.25pt;height:31.5pt;z-index:251659264" coordorigin="2061,11394" coordsize="796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">
                <v:shape id="Text Box 30" o:spid="_x0000_s1033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D74175" w:rsidRPr="006716FA" w:rsidRDefault="00D74175" w:rsidP="000059B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D74175" w:rsidRDefault="00D74175" w:rsidP="000059B7"/>
                    </w:txbxContent>
                  </v:textbox>
                </v:shape>
                <v:group id="Group 36" o:spid="_x0000_s1034" style="position:absolute;left:4551;top:11394;width:5070;height:630" coordorigin="4551,11394" coordsize="507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5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D74175" w:rsidRDefault="00D74175" w:rsidP="000059B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6" type="#_x0000_t202" style="position:absolute;left:4551;top:11394;width:5070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D74175" w:rsidRPr="00171A57" w:rsidRDefault="00D74175" w:rsidP="000059B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 w:rsidRPr="00171A57">
                            <w:rPr>
                              <w:i/>
                            </w:rPr>
                            <w:t>Вєчерковська</w:t>
                          </w:r>
                          <w:proofErr w:type="spellEnd"/>
                          <w:r w:rsidRPr="00171A57">
                            <w:rPr>
                              <w:i/>
                            </w:rPr>
                            <w:t xml:space="preserve"> Анастасія Сергіївна</w:t>
                          </w:r>
                        </w:p>
                      </w:txbxContent>
                    </v:textbox>
                  </v:shape>
                </v:group>
                <v:line id="Line 34" o:spid="_x0000_s1037" style="position:absolute;flip:y;visibility:visible;mso-wrap-style:square" from="4431,11689" to="10026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</v:group>
            </w:pict>
          </mc:Fallback>
        </mc:AlternateContent>
      </w:r>
    </w:p>
    <w:p w:rsidR="000059B7" w:rsidRPr="006716FA" w:rsidRDefault="000059B7" w:rsidP="000059B7">
      <w:pPr>
        <w:jc w:val="right"/>
        <w:rPr>
          <w:u w:val="single"/>
        </w:rPr>
      </w:pPr>
    </w:p>
    <w:p w:rsidR="000059B7" w:rsidRPr="006716FA" w:rsidRDefault="000059B7" w:rsidP="000059B7">
      <w:pPr>
        <w:jc w:val="center"/>
        <w:rPr>
          <w:u w:val="single"/>
        </w:rPr>
      </w:pPr>
    </w:p>
    <w:p w:rsidR="000059B7" w:rsidRPr="006716FA" w:rsidRDefault="000059B7" w:rsidP="000059B7">
      <w:pPr>
        <w:ind w:firstLine="0"/>
        <w:jc w:val="center"/>
      </w:pPr>
    </w:p>
    <w:p w:rsidR="000059B7" w:rsidRPr="006716FA" w:rsidRDefault="000059B7" w:rsidP="000059B7">
      <w:pPr>
        <w:ind w:firstLine="0"/>
        <w:jc w:val="center"/>
      </w:pPr>
    </w:p>
    <w:p w:rsidR="000059B7" w:rsidRDefault="000059B7" w:rsidP="000059B7">
      <w:pPr>
        <w:jc w:val="center"/>
      </w:pPr>
    </w:p>
    <w:p w:rsidR="000059B7" w:rsidRPr="006716FA" w:rsidRDefault="000059B7" w:rsidP="000059B7">
      <w:pPr>
        <w:ind w:firstLine="0"/>
      </w:pPr>
    </w:p>
    <w:p w:rsidR="00C5583A" w:rsidRDefault="000059B7" w:rsidP="000059B7">
      <w:pPr>
        <w:ind w:firstLine="0"/>
        <w:jc w:val="center"/>
        <w:rPr>
          <w:szCs w:val="28"/>
          <w:lang w:val="ru-RU"/>
        </w:rPr>
      </w:pPr>
      <w:r w:rsidRPr="006716FA">
        <w:rPr>
          <w:szCs w:val="28"/>
        </w:rPr>
        <w:t>Київ 202</w:t>
      </w:r>
      <w:r w:rsidRPr="00EF5A1B">
        <w:rPr>
          <w:szCs w:val="28"/>
          <w:lang w:val="ru-RU"/>
        </w:rPr>
        <w:t>2</w:t>
      </w:r>
    </w:p>
    <w:p w:rsidR="00D05847" w:rsidRDefault="00D05847" w:rsidP="000059B7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lastRenderedPageBreak/>
        <w:t>ДЕРЕВА</w:t>
      </w:r>
    </w:p>
    <w:p w:rsidR="00D05847" w:rsidRDefault="00D05847" w:rsidP="00D05847">
      <w:pPr>
        <w:ind w:firstLine="0"/>
        <w:rPr>
          <w:szCs w:val="28"/>
          <w:lang w:val="ru-RU"/>
        </w:rPr>
      </w:pPr>
      <w:r>
        <w:rPr>
          <w:i/>
          <w:szCs w:val="28"/>
          <w:lang w:val="ru-RU"/>
        </w:rPr>
        <w:tab/>
        <w:t>Мета роботи</w:t>
      </w:r>
      <w:r>
        <w:rPr>
          <w:szCs w:val="28"/>
          <w:lang w:val="ru-RU"/>
        </w:rPr>
        <w:t xml:space="preserve"> – вивчити особливості організації та обробки дерев.</w:t>
      </w:r>
    </w:p>
    <w:p w:rsidR="00DF5820" w:rsidRDefault="00DF5820" w:rsidP="00D05847">
      <w:pPr>
        <w:ind w:firstLine="0"/>
        <w:rPr>
          <w:szCs w:val="28"/>
          <w:lang w:val="ru-RU"/>
        </w:rPr>
      </w:pPr>
    </w:p>
    <w:p w:rsidR="00D05847" w:rsidRDefault="00DF5820" w:rsidP="00DF582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Варіант 25</w:t>
      </w:r>
    </w:p>
    <w:p w:rsidR="00DF5820" w:rsidRDefault="00DF5820" w:rsidP="00DF5820">
      <w:pPr>
        <w:ind w:firstLine="0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>Побудувати бінарне дерево для зберігання даних виду: найменування товару, його кількість, вартість одиниці. Забезпечити виконання операцій додавання нового елемента в дерево в діалоговому режимі та підрахунку загальної вартості вказаного товару.</w:t>
      </w:r>
    </w:p>
    <w:p w:rsidR="00DF5820" w:rsidRDefault="00DF5820" w:rsidP="00DF5820">
      <w:pPr>
        <w:ind w:firstLine="0"/>
        <w:rPr>
          <w:szCs w:val="28"/>
        </w:rPr>
      </w:pPr>
    </w:p>
    <w:p w:rsidR="00DF5820" w:rsidRDefault="00DF5820" w:rsidP="00DF582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Код програми</w:t>
      </w:r>
    </w:p>
    <w:p w:rsidR="00DF5820" w:rsidRDefault="00DF5820" w:rsidP="00DF5820">
      <w:pPr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C#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74175">
        <w:rPr>
          <w:rFonts w:ascii="Consolas" w:hAnsi="Consolas"/>
          <w:color w:val="4EC9B0"/>
          <w:sz w:val="21"/>
          <w:szCs w:val="21"/>
          <w:lang w:eastAsia="uk-UA"/>
        </w:rPr>
        <w:t>Labwork_6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class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BinaryTree</w:t>
      </w:r>
      <w:proofErr w:type="spellEnd"/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Root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get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set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bool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Add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ProductModel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product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Root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while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product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next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next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product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next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next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next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newNode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product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Root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Root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newNode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product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newNode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previous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newNode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Find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decimal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DCDCAA"/>
          <w:sz w:val="21"/>
          <w:szCs w:val="21"/>
          <w:lang w:eastAsia="uk-UA"/>
        </w:rPr>
        <w:t>Find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Root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            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void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Remove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Root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Remove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Root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Remove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decimal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Remove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Remove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GetMinValue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Remove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decimal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GetMinValue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decimal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minPrice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node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while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node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minPrice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node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node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minPrice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Find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decimal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Find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Find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GetTreeDepth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GetTreeDepth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Root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GetTreeDepth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) ? </w:t>
      </w:r>
      <w:r w:rsidRPr="00D74175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Math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DCDCAA"/>
          <w:sz w:val="21"/>
          <w:szCs w:val="21"/>
          <w:lang w:eastAsia="uk-UA"/>
        </w:rPr>
        <w:t>Max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GetTreeDepth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GetTreeDepth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)) + </w:t>
      </w:r>
      <w:r w:rsidRPr="00D74175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decimal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GetTotalPrice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decimal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totalPrice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DCDCAA"/>
          <w:sz w:val="21"/>
          <w:szCs w:val="21"/>
          <w:lang w:eastAsia="uk-UA"/>
        </w:rPr>
        <w:t>GetTotalPrice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totalPrice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GetTotalPrice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totalPrice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GetTotalPrice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totalPrice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void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TraversePreOrder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TraversePreOrder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TraversePreOrder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void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TraverseInOrder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TraverseInOrder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TraverseInOrder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void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TraversePostOrder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74175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D74175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TraversePostOrder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DCDCAA"/>
          <w:sz w:val="21"/>
          <w:szCs w:val="21"/>
          <w:lang w:eastAsia="uk-UA"/>
        </w:rPr>
        <w:t>TraversePostOrder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74175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D74175">
        <w:rPr>
          <w:rFonts w:ascii="Consolas" w:hAnsi="Consolas"/>
          <w:color w:val="9CDCFE"/>
          <w:sz w:val="21"/>
          <w:szCs w:val="21"/>
          <w:lang w:eastAsia="uk-UA"/>
        </w:rPr>
        <w:t>parent</w:t>
      </w:r>
      <w:r w:rsidRPr="00D7417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74175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D7417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}</w:t>
      </w:r>
    </w:p>
    <w:p w:rsidR="00D74175" w:rsidRPr="00D74175" w:rsidRDefault="00D74175" w:rsidP="00D7417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74175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DF5820" w:rsidRDefault="00DF5820" w:rsidP="00DF5820">
      <w:pPr>
        <w:ind w:firstLine="0"/>
        <w:jc w:val="center"/>
        <w:rPr>
          <w:b/>
          <w:szCs w:val="28"/>
          <w:lang w:val="en-US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Labwork_6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class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LeftNode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get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set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RightNode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get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set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ProductModel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get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set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ProductModel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product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Data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product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Node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D74175" w:rsidRDefault="00D74175" w:rsidP="00DF5820">
      <w:pPr>
        <w:ind w:firstLine="0"/>
        <w:jc w:val="center"/>
        <w:rPr>
          <w:b/>
          <w:szCs w:val="28"/>
          <w:lang w:val="en-US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Labwork_6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class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ProductModel</w:t>
      </w:r>
      <w:proofErr w:type="spellEnd"/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get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set</w:t>
      </w:r>
      <w:proofErr w:type="spellEnd"/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value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Empty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throw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name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of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product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mustn't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be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empty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value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get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set</w:t>
      </w:r>
      <w:proofErr w:type="spellEnd"/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value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9B60F4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throw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nameof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value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count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mustn't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be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less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than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0"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value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decimal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decimal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get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set</w:t>
      </w:r>
      <w:proofErr w:type="spellEnd"/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value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9B60F4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throw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nameof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value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price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mustn't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be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less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than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0"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_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value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ProductModel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decimal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B60F4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ProductModel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override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$"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Name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- {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},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Price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- {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},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Count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- {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>}"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decimal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DCDCAA"/>
          <w:sz w:val="21"/>
          <w:szCs w:val="21"/>
          <w:lang w:eastAsia="uk-UA"/>
        </w:rPr>
        <w:t>GetTotalPrice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9B60F4" w:rsidRDefault="009B60F4" w:rsidP="00DF5820">
      <w:pPr>
        <w:ind w:firstLine="0"/>
        <w:jc w:val="center"/>
        <w:rPr>
          <w:b/>
          <w:szCs w:val="28"/>
          <w:lang w:val="en-US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Labwork_6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lastRenderedPageBreak/>
        <w:t>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class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Program</w:t>
      </w:r>
      <w:proofErr w:type="spellEnd"/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static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void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[]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args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BinaryTree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binaryTree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BinaryTree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DCDCAA"/>
          <w:sz w:val="21"/>
          <w:szCs w:val="21"/>
          <w:lang w:eastAsia="uk-UA"/>
        </w:rPr>
        <w:t>CaptureProducts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binaryTree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$"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depth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of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tree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>: {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binaryTree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GetTreeDepth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>()}"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PreOrder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traversal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>:"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binaryTree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TraversePreOrder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binaryTree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Root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DCDCAA"/>
          <w:sz w:val="21"/>
          <w:szCs w:val="21"/>
          <w:lang w:eastAsia="uk-UA"/>
        </w:rPr>
        <w:t>PrintHorizontalRule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InOrder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traversal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>:"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binaryTree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TraverseInOrder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binaryTree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Root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DCDCAA"/>
          <w:sz w:val="21"/>
          <w:szCs w:val="21"/>
          <w:lang w:eastAsia="uk-UA"/>
        </w:rPr>
        <w:t>PrintHorizontalRule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PostOrder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traversal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>:"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binaryTree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TraversePostOrder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binaryTree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Root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DCDCAA"/>
          <w:sz w:val="21"/>
          <w:szCs w:val="21"/>
          <w:lang w:eastAsia="uk-UA"/>
        </w:rPr>
        <w:t>PrintHorizontalRule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Write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Total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price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>: "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binaryTree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GetTotalPrice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binaryTree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static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void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DCDCAA"/>
          <w:sz w:val="21"/>
          <w:szCs w:val="21"/>
          <w:lang w:eastAsia="uk-UA"/>
        </w:rPr>
        <w:t>PrintHorizontalRule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string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'-'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B60F4">
        <w:rPr>
          <w:rFonts w:ascii="Consolas" w:hAnsi="Consolas"/>
          <w:color w:val="B5CEA8"/>
          <w:sz w:val="21"/>
          <w:szCs w:val="21"/>
          <w:lang w:eastAsia="uk-UA"/>
        </w:rPr>
        <w:t>80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public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static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void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DCDCAA"/>
          <w:sz w:val="21"/>
          <w:szCs w:val="21"/>
          <w:lang w:eastAsia="uk-UA"/>
        </w:rPr>
        <w:t>CaptureProducts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BinaryTree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binaryTree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bool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exceptionIsCaught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do</w:t>
      </w:r>
      <w:proofErr w:type="spellEnd"/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ProductModel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product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exceptionIsCaught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try</w:t>
      </w:r>
      <w:proofErr w:type="spellEnd"/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Write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Please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enter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product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name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>: "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product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Write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Please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enter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product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price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>: "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product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Price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Parse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Write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Please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eter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product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count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>: "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product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Parse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binaryTree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Add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product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DCDCAA"/>
          <w:sz w:val="21"/>
          <w:szCs w:val="21"/>
          <w:lang w:eastAsia="uk-UA"/>
        </w:rPr>
        <w:t>PrintHorizontalRule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catch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ex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exceptionIsCaught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catch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FormatException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ex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exceptionIsCaught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B60F4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exceptionIsCaught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B60F4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Press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&lt;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Backspace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&gt;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if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you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want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to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end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typing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or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any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key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to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B60F4">
        <w:rPr>
          <w:rFonts w:ascii="Consolas" w:hAnsi="Consolas"/>
          <w:color w:val="CE9178"/>
          <w:sz w:val="21"/>
          <w:szCs w:val="21"/>
          <w:lang w:eastAsia="uk-UA"/>
        </w:rPr>
        <w:t>continue</w:t>
      </w:r>
      <w:proofErr w:type="spellEnd"/>
      <w:r w:rsidRPr="009B60F4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proofErr w:type="spellStart"/>
      <w:r w:rsidRPr="009B60F4">
        <w:rPr>
          <w:rFonts w:ascii="Consolas" w:hAnsi="Consolas"/>
          <w:color w:val="C586C0"/>
          <w:sz w:val="21"/>
          <w:szCs w:val="21"/>
          <w:lang w:eastAsia="uk-UA"/>
        </w:rPr>
        <w:t>while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exceptionIsCaught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||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DCDCAA"/>
          <w:sz w:val="21"/>
          <w:szCs w:val="21"/>
          <w:lang w:eastAsia="uk-UA"/>
        </w:rPr>
        <w:t>ReadKey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().</w:t>
      </w:r>
      <w:proofErr w:type="spellStart"/>
      <w:r w:rsidRPr="009B60F4">
        <w:rPr>
          <w:rFonts w:ascii="Consolas" w:hAnsi="Consolas"/>
          <w:color w:val="9CDCFE"/>
          <w:sz w:val="21"/>
          <w:szCs w:val="21"/>
          <w:lang w:eastAsia="uk-UA"/>
        </w:rPr>
        <w:t>Key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9B60F4">
        <w:rPr>
          <w:rFonts w:ascii="Consolas" w:hAnsi="Consolas"/>
          <w:color w:val="4EC9B0"/>
          <w:sz w:val="21"/>
          <w:szCs w:val="21"/>
          <w:lang w:eastAsia="uk-UA"/>
        </w:rPr>
        <w:t>ConsoleKey</w:t>
      </w:r>
      <w:r w:rsidRPr="009B60F4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B60F4">
        <w:rPr>
          <w:rFonts w:ascii="Consolas" w:hAnsi="Consolas"/>
          <w:color w:val="4FC1FF"/>
          <w:sz w:val="21"/>
          <w:szCs w:val="21"/>
          <w:lang w:eastAsia="uk-UA"/>
        </w:rPr>
        <w:t>Backspace</w:t>
      </w:r>
      <w:proofErr w:type="spellEnd"/>
      <w:r w:rsidRPr="009B60F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9B60F4" w:rsidRPr="009B60F4" w:rsidRDefault="009B60F4" w:rsidP="009B60F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B60F4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9B60F4" w:rsidRPr="00DF5820" w:rsidRDefault="009B60F4" w:rsidP="009B60F4">
      <w:pPr>
        <w:ind w:firstLine="0"/>
        <w:rPr>
          <w:b/>
          <w:szCs w:val="28"/>
          <w:lang w:val="en-US"/>
        </w:rPr>
      </w:pPr>
    </w:p>
    <w:p w:rsidR="00DF5820" w:rsidRDefault="00DF5820" w:rsidP="00DF5820">
      <w:pPr>
        <w:ind w:firstLine="0"/>
        <w:jc w:val="center"/>
        <w:rPr>
          <w:szCs w:val="28"/>
          <w:lang w:val="en-US"/>
        </w:rPr>
      </w:pPr>
    </w:p>
    <w:p w:rsidR="00DF5820" w:rsidRDefault="00DF5820" w:rsidP="00DF582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Висновок</w:t>
      </w:r>
    </w:p>
    <w:p w:rsidR="009B60F4" w:rsidRPr="002579F0" w:rsidRDefault="009B60F4" w:rsidP="009B60F4">
      <w:pPr>
        <w:ind w:firstLine="0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>На цій лабораторній роботі я</w:t>
      </w:r>
      <w:bookmarkStart w:id="0" w:name="_GoBack"/>
      <w:bookmarkEnd w:id="0"/>
      <w:r>
        <w:rPr>
          <w:szCs w:val="28"/>
        </w:rPr>
        <w:t xml:space="preserve"> </w:t>
      </w:r>
      <w:r w:rsidR="002579F0">
        <w:rPr>
          <w:szCs w:val="28"/>
        </w:rPr>
        <w:t>побудував дерево та реалізував прохід по ньому кількома способами, видалення і вставку вузла. Я зрозумів, що дерева використовуються для представлення або мані</w:t>
      </w:r>
      <w:r w:rsidR="00124DF6">
        <w:rPr>
          <w:szCs w:val="28"/>
        </w:rPr>
        <w:t>пуляції ієрархічних даних.</w:t>
      </w:r>
    </w:p>
    <w:sectPr w:rsidR="009B60F4" w:rsidRPr="00257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CF"/>
    <w:rsid w:val="000059B7"/>
    <w:rsid w:val="00124DF6"/>
    <w:rsid w:val="002579F0"/>
    <w:rsid w:val="00694C42"/>
    <w:rsid w:val="006B0FCF"/>
    <w:rsid w:val="009B60F4"/>
    <w:rsid w:val="00C5583A"/>
    <w:rsid w:val="00D05847"/>
    <w:rsid w:val="00D74175"/>
    <w:rsid w:val="00DD0A4C"/>
    <w:rsid w:val="00D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33E0"/>
  <w15:chartTrackingRefBased/>
  <w15:docId w15:val="{895A20EC-F5D6-4A86-A4D9-8AC87D49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B7"/>
    <w:pPr>
      <w:spacing w:after="0" w:line="360" w:lineRule="auto"/>
    </w:pPr>
    <w:rPr>
      <w:rFonts w:eastAsia="Times New Roman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0059B7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0059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0;&#1084;&#1072;\Desktop\Templates\&#1054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ОП.dotx</Template>
  <TotalTime>514</TotalTime>
  <Pages>9</Pages>
  <Words>6532</Words>
  <Characters>3724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2022-05-23T21:02:00Z</dcterms:created>
  <dcterms:modified xsi:type="dcterms:W3CDTF">2022-05-24T17:31:00Z</dcterms:modified>
</cp:coreProperties>
</file>